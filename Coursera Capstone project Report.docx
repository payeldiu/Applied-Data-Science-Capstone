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EFF92" w14:textId="77777777" w:rsidR="00522A01" w:rsidRPr="00522A01" w:rsidRDefault="00522A01" w:rsidP="00522A01">
      <w:pPr>
        <w:rPr>
          <w:rFonts w:ascii="Times New Roman" w:eastAsia="Times New Roman" w:hAnsi="Times New Roman" w:cs="Times New Roman"/>
          <w:b/>
          <w:color w:val="auto"/>
          <w:sz w:val="58"/>
          <w:szCs w:val="48"/>
          <w:lang w:val="en-GB" w:eastAsia="en-GB"/>
        </w:rPr>
      </w:pPr>
      <w:r w:rsidRPr="00522A01">
        <w:rPr>
          <w:rFonts w:ascii="Times New Roman" w:eastAsia="Times New Roman" w:hAnsi="Times New Roman" w:cs="Times New Roman"/>
          <w:b/>
          <w:color w:val="auto"/>
          <w:sz w:val="58"/>
          <w:szCs w:val="48"/>
          <w:lang w:val="en-GB" w:eastAsia="en-GB"/>
        </w:rPr>
        <w:t>Coursera Capstone project</w:t>
      </w:r>
    </w:p>
    <w:p w14:paraId="681F3677" w14:textId="77777777" w:rsidR="00C323FD" w:rsidRDefault="00522A01">
      <w:pPr>
        <w:pStyle w:val="Subtitle"/>
      </w:pPr>
      <w:r>
        <w:t>January 01, 2020</w:t>
      </w:r>
    </w:p>
    <w:p w14:paraId="10795670" w14:textId="77777777" w:rsidR="00C323FD" w:rsidRDefault="00DD5006">
      <w:r>
        <w:rPr>
          <w:noProof/>
          <w:lang w:val="en-GB" w:eastAsia="en-GB"/>
        </w:rPr>
        <w:drawing>
          <wp:inline distT="0" distB="0" distL="0" distR="0" wp14:anchorId="45E9D447" wp14:editId="36817C3D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D0C" w14:textId="77777777" w:rsidR="00522A01" w:rsidRDefault="00522A01" w:rsidP="00522A01">
      <w:pPr>
        <w:pStyle w:val="Subtitle"/>
      </w:pPr>
      <w:proofErr w:type="spellStart"/>
      <w:r>
        <w:t>Mijanur</w:t>
      </w:r>
      <w:proofErr w:type="spellEnd"/>
      <w:r>
        <w:t xml:space="preserve"> Rahman</w:t>
      </w:r>
    </w:p>
    <w:p w14:paraId="05C80E58" w14:textId="77777777" w:rsidR="00C323FD" w:rsidRDefault="00C323FD">
      <w:pPr>
        <w:pStyle w:val="Author"/>
      </w:pPr>
    </w:p>
    <w:p w14:paraId="66DAF64C" w14:textId="77777777" w:rsidR="00C323FD" w:rsidRDefault="00DD5006">
      <w:r>
        <w:rPr>
          <w:lang w:val="en-GB" w:bidi="en-GB"/>
        </w:rPr>
        <w:br w:type="page"/>
      </w:r>
    </w:p>
    <w:p w14:paraId="7927A184" w14:textId="77777777" w:rsidR="00522A01" w:rsidRPr="00522A01" w:rsidRDefault="00522A01" w:rsidP="00522A01">
      <w:pPr>
        <w:rPr>
          <w:b/>
          <w:lang w:val="en-GB" w:eastAsia="en-GB"/>
        </w:rPr>
      </w:pPr>
      <w:bookmarkStart w:id="0" w:name="_Toc468892947"/>
      <w:r w:rsidRPr="00522A01">
        <w:rPr>
          <w:b/>
          <w:sz w:val="50"/>
          <w:lang w:val="en-GB" w:eastAsia="en-GB"/>
        </w:rPr>
        <w:lastRenderedPageBreak/>
        <w:t xml:space="preserve">Report Content </w:t>
      </w:r>
      <w:r w:rsidR="00DD5006" w:rsidRPr="00522A01">
        <w:rPr>
          <w:b/>
          <w:lang w:val="en-GB" w:bidi="en-GB"/>
        </w:rPr>
        <w:br/>
      </w:r>
      <w:bookmarkEnd w:id="0"/>
    </w:p>
    <w:p w14:paraId="006C31FA" w14:textId="77777777" w:rsidR="00522A01" w:rsidRDefault="00522A01" w:rsidP="00522A01">
      <w:pPr>
        <w:rPr>
          <w:lang w:val="en-GB" w:eastAsia="en-GB"/>
        </w:rPr>
      </w:pPr>
      <w:r w:rsidRPr="00522A01">
        <w:rPr>
          <w:lang w:val="en-GB" w:eastAsia="en-GB"/>
        </w:rPr>
        <w:t xml:space="preserve">1. </w:t>
      </w:r>
      <w:r w:rsidRPr="00522A01">
        <w:rPr>
          <w:b/>
          <w:lang w:val="en-GB" w:eastAsia="en-GB"/>
        </w:rPr>
        <w:t>Introduction Section:</w:t>
      </w:r>
      <w:r w:rsidRPr="00522A01">
        <w:rPr>
          <w:lang w:val="en-GB" w:eastAsia="en-GB"/>
        </w:rPr>
        <w:t xml:space="preserve"> </w:t>
      </w:r>
      <w:r w:rsidRPr="00522A01">
        <w:rPr>
          <w:rFonts w:ascii="MS Mincho" w:eastAsia="MS Mincho" w:hAnsi="MS Mincho" w:cs="MS Mincho"/>
          <w:lang w:val="en-GB" w:eastAsia="en-GB"/>
        </w:rPr>
        <w:t>⁃</w:t>
      </w:r>
      <w:r w:rsidRPr="00522A01">
        <w:rPr>
          <w:lang w:val="en-GB" w:eastAsia="en-GB"/>
        </w:rPr>
        <w:t xml:space="preserve"> The “business problem” to be solved by this project and who may be interested </w:t>
      </w:r>
    </w:p>
    <w:p w14:paraId="51C60262" w14:textId="77777777" w:rsidR="00522A01" w:rsidRDefault="00522A01" w:rsidP="00522A01">
      <w:pPr>
        <w:rPr>
          <w:lang w:val="en-GB" w:eastAsia="en-GB"/>
        </w:rPr>
      </w:pPr>
      <w:r w:rsidRPr="00522A01">
        <w:rPr>
          <w:lang w:val="en-GB" w:eastAsia="en-GB"/>
        </w:rPr>
        <w:t xml:space="preserve">2. </w:t>
      </w:r>
      <w:r w:rsidRPr="00522A01">
        <w:rPr>
          <w:b/>
          <w:lang w:val="en-GB" w:eastAsia="en-GB"/>
        </w:rPr>
        <w:t>Data Section:</w:t>
      </w:r>
      <w:r w:rsidRPr="00522A01">
        <w:rPr>
          <w:lang w:val="en-GB" w:eastAsia="en-GB"/>
        </w:rPr>
        <w:t xml:space="preserve"> </w:t>
      </w:r>
      <w:r w:rsidRPr="00522A01">
        <w:rPr>
          <w:rFonts w:ascii="MS Mincho" w:eastAsia="MS Mincho" w:hAnsi="MS Mincho" w:cs="MS Mincho"/>
          <w:lang w:val="en-GB" w:eastAsia="en-GB"/>
        </w:rPr>
        <w:t>⁃</w:t>
      </w:r>
      <w:r w:rsidRPr="00522A01">
        <w:rPr>
          <w:lang w:val="en-GB" w:eastAsia="en-GB"/>
        </w:rPr>
        <w:t xml:space="preserve"> Describe Data requirements and Sources needed to solve the problem </w:t>
      </w:r>
    </w:p>
    <w:p w14:paraId="34565D25" w14:textId="77777777" w:rsidR="00522A01" w:rsidRDefault="00522A01" w:rsidP="00522A01">
      <w:pPr>
        <w:rPr>
          <w:lang w:val="en-GB" w:eastAsia="en-GB"/>
        </w:rPr>
      </w:pPr>
      <w:r w:rsidRPr="00522A01">
        <w:rPr>
          <w:lang w:val="en-GB" w:eastAsia="en-GB"/>
        </w:rPr>
        <w:t xml:space="preserve">3. </w:t>
      </w:r>
      <w:r w:rsidRPr="00522A01">
        <w:rPr>
          <w:b/>
          <w:lang w:val="en-GB" w:eastAsia="en-GB"/>
        </w:rPr>
        <w:t xml:space="preserve">Methodology section: </w:t>
      </w:r>
      <w:r w:rsidRPr="00522A01">
        <w:rPr>
          <w:rFonts w:ascii="MS Mincho" w:eastAsia="MS Mincho" w:hAnsi="MS Mincho" w:cs="MS Mincho"/>
          <w:lang w:val="en-GB" w:eastAsia="en-GB"/>
        </w:rPr>
        <w:t>⁃</w:t>
      </w:r>
      <w:r w:rsidRPr="00522A01">
        <w:rPr>
          <w:lang w:val="en-GB" w:eastAsia="en-GB"/>
        </w:rPr>
        <w:t xml:space="preserve"> Main component of the report - Execute data processing, describe/discuss any exploratory data analysis and/or inferential statistical testing performed, and/or machine learnings used. </w:t>
      </w:r>
    </w:p>
    <w:p w14:paraId="704016D3" w14:textId="77777777" w:rsidR="00522A01" w:rsidRDefault="00522A01" w:rsidP="00522A01">
      <w:pPr>
        <w:rPr>
          <w:lang w:val="en-GB" w:eastAsia="en-GB"/>
        </w:rPr>
      </w:pPr>
      <w:r w:rsidRPr="00522A01">
        <w:rPr>
          <w:lang w:val="en-GB" w:eastAsia="en-GB"/>
        </w:rPr>
        <w:t xml:space="preserve">4. </w:t>
      </w:r>
      <w:r w:rsidRPr="00522A01">
        <w:rPr>
          <w:b/>
          <w:lang w:val="en-GB" w:eastAsia="en-GB"/>
        </w:rPr>
        <w:t>Analysis &amp; Results section:</w:t>
      </w:r>
      <w:r w:rsidRPr="00522A01">
        <w:rPr>
          <w:lang w:val="en-GB" w:eastAsia="en-GB"/>
        </w:rPr>
        <w:t xml:space="preserve"> </w:t>
      </w:r>
      <w:r w:rsidRPr="00522A01">
        <w:rPr>
          <w:rFonts w:ascii="MS Mincho" w:eastAsia="MS Mincho" w:hAnsi="MS Mincho" w:cs="MS Mincho"/>
          <w:lang w:val="en-GB" w:eastAsia="en-GB"/>
        </w:rPr>
        <w:t>⁃</w:t>
      </w:r>
      <w:r w:rsidRPr="00522A01">
        <w:rPr>
          <w:lang w:val="en-GB" w:eastAsia="en-GB"/>
        </w:rPr>
        <w:t xml:space="preserve"> Discussion of the results and finding of answer </w:t>
      </w:r>
    </w:p>
    <w:p w14:paraId="65B89A4E" w14:textId="77777777" w:rsidR="00522A01" w:rsidRDefault="00522A01" w:rsidP="00522A01">
      <w:pPr>
        <w:rPr>
          <w:lang w:val="en-GB" w:eastAsia="en-GB"/>
        </w:rPr>
      </w:pPr>
      <w:r w:rsidRPr="00522A01">
        <w:rPr>
          <w:lang w:val="en-GB" w:eastAsia="en-GB"/>
        </w:rPr>
        <w:t>5</w:t>
      </w:r>
      <w:r w:rsidRPr="00522A01">
        <w:rPr>
          <w:b/>
          <w:lang w:val="en-GB" w:eastAsia="en-GB"/>
        </w:rPr>
        <w:t>. Discussion section:</w:t>
      </w:r>
      <w:r w:rsidRPr="00522A01">
        <w:rPr>
          <w:lang w:val="en-GB" w:eastAsia="en-GB"/>
        </w:rPr>
        <w:t xml:space="preserve"> </w:t>
      </w:r>
      <w:r w:rsidRPr="00522A01">
        <w:rPr>
          <w:rFonts w:ascii="MS Mincho" w:eastAsia="MS Mincho" w:hAnsi="MS Mincho" w:cs="MS Mincho"/>
          <w:lang w:val="en-GB" w:eastAsia="en-GB"/>
        </w:rPr>
        <w:t>⁃</w:t>
      </w:r>
      <w:r w:rsidRPr="00522A01">
        <w:rPr>
          <w:lang w:val="en-GB" w:eastAsia="en-GB"/>
        </w:rPr>
        <w:t xml:space="preserve"> Discussion of observations noted and any recommendations </w:t>
      </w:r>
    </w:p>
    <w:p w14:paraId="760493B3" w14:textId="77777777" w:rsidR="00522A01" w:rsidRPr="00522A01" w:rsidRDefault="00522A01" w:rsidP="00522A01">
      <w:pPr>
        <w:rPr>
          <w:rFonts w:asciiTheme="majorHAnsi" w:eastAsiaTheme="majorEastAsia" w:hAnsiTheme="majorHAnsi" w:cstheme="majorBidi"/>
          <w:color w:val="2A2A2A" w:themeColor="text2"/>
        </w:rPr>
      </w:pPr>
      <w:r w:rsidRPr="00522A01">
        <w:rPr>
          <w:lang w:val="en-GB" w:eastAsia="en-GB"/>
        </w:rPr>
        <w:t xml:space="preserve">6. </w:t>
      </w:r>
      <w:r w:rsidRPr="00522A01">
        <w:rPr>
          <w:b/>
          <w:lang w:val="en-GB" w:eastAsia="en-GB"/>
        </w:rPr>
        <w:t>Conclusion section:</w:t>
      </w:r>
      <w:r w:rsidRPr="00522A01">
        <w:rPr>
          <w:lang w:val="en-GB" w:eastAsia="en-GB"/>
        </w:rPr>
        <w:t xml:space="preserve"> </w:t>
      </w:r>
      <w:r w:rsidRPr="00522A01">
        <w:rPr>
          <w:rFonts w:ascii="MS Mincho" w:eastAsia="MS Mincho" w:hAnsi="MS Mincho" w:cs="MS Mincho"/>
          <w:lang w:val="en-GB" w:eastAsia="en-GB"/>
        </w:rPr>
        <w:t>⁃</w:t>
      </w:r>
      <w:r w:rsidRPr="00522A01">
        <w:rPr>
          <w:lang w:val="en-GB" w:eastAsia="en-GB"/>
        </w:rPr>
        <w:t xml:space="preserve"> Answer chosen and conclusions.</w:t>
      </w:r>
    </w:p>
    <w:p w14:paraId="28A3336A" w14:textId="77777777" w:rsidR="00522A01" w:rsidRDefault="00522A01" w:rsidP="00522A01"/>
    <w:p w14:paraId="17F826E0" w14:textId="77777777" w:rsidR="00522A01" w:rsidRDefault="00522A01">
      <w:r>
        <w:br w:type="page"/>
      </w:r>
    </w:p>
    <w:p w14:paraId="25F83026" w14:textId="77777777" w:rsidR="00522A01" w:rsidRP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38"/>
          <w:lang w:val="en-GB" w:eastAsia="en-GB"/>
        </w:rPr>
      </w:pPr>
      <w:r w:rsidRPr="00522A01">
        <w:rPr>
          <w:rFonts w:ascii="Times New Roman" w:eastAsia="Times New Roman" w:hAnsi="Times New Roman" w:cs="Times New Roman"/>
          <w:b/>
          <w:color w:val="auto"/>
          <w:sz w:val="38"/>
          <w:lang w:val="en-GB" w:eastAsia="en-GB"/>
        </w:rPr>
        <w:lastRenderedPageBreak/>
        <w:t>1.0 Introduction</w:t>
      </w:r>
    </w:p>
    <w:p w14:paraId="3D5BF44D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0BB8074A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  <w:r w:rsidRPr="00522A01">
        <w:rPr>
          <w:rFonts w:ascii="Times New Roman" w:eastAsia="Times New Roman" w:hAnsi="Times New Roman" w:cs="Times New Roman"/>
          <w:b/>
          <w:color w:val="auto"/>
          <w:sz w:val="26"/>
          <w:lang w:val="en-GB" w:eastAsia="en-GB"/>
        </w:rPr>
        <w:t xml:space="preserve"> 1.1 Scenario and </w:t>
      </w:r>
      <w:proofErr w:type="gramStart"/>
      <w:r w:rsidRPr="00522A01">
        <w:rPr>
          <w:rFonts w:ascii="Times New Roman" w:eastAsia="Times New Roman" w:hAnsi="Times New Roman" w:cs="Times New Roman"/>
          <w:b/>
          <w:color w:val="auto"/>
          <w:sz w:val="26"/>
          <w:lang w:val="en-GB" w:eastAsia="en-GB"/>
        </w:rPr>
        <w:t>Background :</w:t>
      </w:r>
      <w:proofErr w:type="gramEnd"/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I am currently living in Singapore, within walking distance to Downtown "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Telok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Ayer MRT metro station" . I also enjoy great venues and attractions, such as international cuisine, entertainment and shopping. I have an offer to move to work to Manhattan NY and I would like to move if I can find a place to live similar with similar venues. </w:t>
      </w:r>
    </w:p>
    <w:p w14:paraId="2DFC6924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475A59F4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  <w:r w:rsidRPr="00522A01">
        <w:rPr>
          <w:rFonts w:ascii="Times New Roman" w:eastAsia="Times New Roman" w:hAnsi="Times New Roman" w:cs="Times New Roman"/>
          <w:b/>
          <w:color w:val="auto"/>
          <w:sz w:val="28"/>
          <w:lang w:val="en-GB" w:eastAsia="en-GB"/>
        </w:rPr>
        <w:t>1.2 Problem to be resolved:</w:t>
      </w:r>
      <w:r w:rsidRPr="00522A01">
        <w:rPr>
          <w:rFonts w:ascii="Times New Roman" w:eastAsia="Times New Roman" w:hAnsi="Times New Roman" w:cs="Times New Roman"/>
          <w:color w:val="auto"/>
          <w:sz w:val="28"/>
          <w:lang w:val="en-GB" w:eastAsia="en-GB"/>
        </w:rPr>
        <w:t xml:space="preserve"> </w:t>
      </w:r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How to find an apartment in Manhattan with the following conditions: • Apartment with min 2 bedrooms • Monthly rent not to exceed US$7000/month • Located within walking distance (&lt;=1.0 mile, 1.6 km) from a subway metro station in Manhattan • Venues and amenities as in my current residence. </w:t>
      </w:r>
    </w:p>
    <w:p w14:paraId="7039B13E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70517BED" w14:textId="77777777" w:rsidR="00522A01" w:rsidRP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  <w:r w:rsidRPr="00522A01">
        <w:rPr>
          <w:rFonts w:ascii="Times New Roman" w:eastAsia="Times New Roman" w:hAnsi="Times New Roman" w:cs="Times New Roman"/>
          <w:b/>
          <w:color w:val="auto"/>
          <w:sz w:val="28"/>
          <w:lang w:val="en-GB" w:eastAsia="en-GB"/>
        </w:rPr>
        <w:t>1.3 Interested Audience:</w:t>
      </w:r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I believe the methodology, tools and strategy used in this project is relevant for a person or entity considering moving to a major city in US, Europe or Asia. Europe, US or Asia, Likewise, it can be helpful approach to explore the opening of a new business. The use of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FourSquare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data and mapping techniques combined with data analysis will help resolve the key questions arisen. Lastly, this project is a good practical case for a person developing Data Science skills.</w:t>
      </w:r>
    </w:p>
    <w:p w14:paraId="010C1C3A" w14:textId="77777777" w:rsidR="00522A01" w:rsidRDefault="00522A01" w:rsidP="00522A01">
      <w:pPr>
        <w:rPr>
          <w:b/>
        </w:rPr>
      </w:pPr>
    </w:p>
    <w:p w14:paraId="48A38A8D" w14:textId="77777777" w:rsidR="00522A01" w:rsidRDefault="00522A01" w:rsidP="00522A01">
      <w:pPr>
        <w:rPr>
          <w:b/>
        </w:rPr>
      </w:pPr>
    </w:p>
    <w:p w14:paraId="450726E1" w14:textId="77777777" w:rsidR="00522A01" w:rsidRDefault="00522A01">
      <w:pPr>
        <w:rPr>
          <w:b/>
        </w:rPr>
      </w:pPr>
      <w:r>
        <w:rPr>
          <w:b/>
        </w:rPr>
        <w:br w:type="page"/>
      </w:r>
    </w:p>
    <w:p w14:paraId="3E6B5B02" w14:textId="77777777" w:rsidR="00522A01" w:rsidRP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30"/>
          <w:lang w:val="en-GB" w:eastAsia="en-GB"/>
        </w:rPr>
      </w:pPr>
      <w:r w:rsidRPr="00522A01">
        <w:rPr>
          <w:rFonts w:ascii="Times New Roman" w:eastAsia="Times New Roman" w:hAnsi="Times New Roman" w:cs="Times New Roman"/>
          <w:b/>
          <w:color w:val="auto"/>
          <w:sz w:val="30"/>
          <w:lang w:val="en-GB" w:eastAsia="en-GB"/>
        </w:rPr>
        <w:lastRenderedPageBreak/>
        <w:t xml:space="preserve">2.0 Data Section </w:t>
      </w:r>
    </w:p>
    <w:p w14:paraId="378F2A54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0A57A0C0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  <w:r w:rsidRPr="00522A01">
        <w:rPr>
          <w:rFonts w:ascii="Times New Roman" w:eastAsia="Times New Roman" w:hAnsi="Times New Roman" w:cs="Times New Roman"/>
          <w:b/>
          <w:color w:val="auto"/>
          <w:sz w:val="28"/>
          <w:lang w:val="en-GB" w:eastAsia="en-GB"/>
        </w:rPr>
        <w:t>2.1 Data Requirements -</w:t>
      </w:r>
      <w:r w:rsidRPr="00522A01">
        <w:rPr>
          <w:rFonts w:ascii="Times New Roman" w:eastAsia="Times New Roman" w:hAnsi="Times New Roman" w:cs="Times New Roman"/>
          <w:color w:val="auto"/>
          <w:sz w:val="28"/>
          <w:lang w:val="en-GB" w:eastAsia="en-GB"/>
        </w:rPr>
        <w:t xml:space="preserve">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Geodata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for current residence in Singapore with venues established using Foursquare. - List of Manhattan (MH)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neighborhoods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with clustered venues established via Foursquare (as in Course Lab). https://en.wikipedia.org/wiki/List_of_Manhattan_neighborhoods#Midtown_neighborhoods - List of subway metro stations in Manhattan with addresses and geo data (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lat,long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): https:// en.wikipedia.org/wiki/List_of_New_York_City_Subway_stations_in_Manhattan) , (https://www.google.com/ maps/search/manhattan+subway+metro+stations/@40.7837297,-74.1033043,11z/data=!3m1!4b1) - List of apartments for rent in Manhattan area with information on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neighborhood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location, address, number of beds, area size, monthly rent price and complemented with geo data via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Nominatim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. http:// www.rentmanhattan.com/index.cfm?page=search&amp;state=results https://www.nestpick.com/search? city=new- - Place to work in Manhattan (Park Avenue and 53rd St) for reference </w:t>
      </w:r>
    </w:p>
    <w:p w14:paraId="5EBE9D1F" w14:textId="77777777" w:rsid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519E9104" w14:textId="77777777" w:rsidR="00522A01" w:rsidRPr="00522A01" w:rsidRDefault="00522A01" w:rsidP="00522A01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  <w:bookmarkStart w:id="1" w:name="_GoBack"/>
      <w:r w:rsidRPr="00522A01">
        <w:rPr>
          <w:rFonts w:ascii="Times New Roman" w:eastAsia="Times New Roman" w:hAnsi="Times New Roman" w:cs="Times New Roman"/>
          <w:b/>
          <w:color w:val="auto"/>
          <w:sz w:val="28"/>
          <w:lang w:val="en-GB" w:eastAsia="en-GB"/>
        </w:rPr>
        <w:t>2.2 Data Sources, Data Processing and Tools used -</w:t>
      </w:r>
      <w:r w:rsidRPr="00522A01">
        <w:rPr>
          <w:rFonts w:ascii="Times New Roman" w:eastAsia="Times New Roman" w:hAnsi="Times New Roman" w:cs="Times New Roman"/>
          <w:color w:val="auto"/>
          <w:sz w:val="28"/>
          <w:lang w:val="en-GB" w:eastAsia="en-GB"/>
        </w:rPr>
        <w:t xml:space="preserve"> </w:t>
      </w:r>
      <w:bookmarkEnd w:id="1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Singapore data and map is to be created with use of </w:t>
      </w:r>
      <w:proofErr w:type="spellStart"/>
      <w:proofErr w:type="gram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Nominatim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,</w:t>
      </w:r>
      <w:proofErr w:type="gram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Foursquare and Folium mapping - Manhattan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neighborhoods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were obtained from Wikipedia and organized by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Neighborhoods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with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geodata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via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Nominatim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for mapping with Folium. - List of Subway stations </w:t>
      </w:r>
      <w:proofErr w:type="gram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was</w:t>
      </w:r>
      <w:proofErr w:type="gram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obtained via Wikipedia, NY Transit web site and Google map, - List of apartments for rent was consolidated from web-scraping real estate sites for MH. The geolocation (</w:t>
      </w:r>
      <w:proofErr w:type="spellStart"/>
      <w:proofErr w:type="gram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lat,long</w:t>
      </w:r>
      <w:proofErr w:type="spellEnd"/>
      <w:proofErr w:type="gram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) data was found with algorithm coding and using </w:t>
      </w:r>
      <w:proofErr w:type="spellStart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Nominatim</w:t>
      </w:r>
      <w:proofErr w:type="spellEnd"/>
      <w:r w:rsidRPr="00522A01">
        <w:rPr>
          <w:rFonts w:ascii="Times New Roman" w:eastAsia="Times New Roman" w:hAnsi="Times New Roman" w:cs="Times New Roman"/>
          <w:color w:val="auto"/>
          <w:lang w:val="en-GB" w:eastAsia="en-GB"/>
        </w:rPr>
        <w:t>. - Folium map was the basis of mapping with various features to consolidate all data in ONE map where one can visualize all details needed to make a selection of apartment</w:t>
      </w:r>
    </w:p>
    <w:p w14:paraId="4B2E2FBA" w14:textId="77777777" w:rsidR="00522A01" w:rsidRPr="00522A01" w:rsidRDefault="00522A01" w:rsidP="00522A01">
      <w:pPr>
        <w:rPr>
          <w:b/>
        </w:rPr>
      </w:pPr>
    </w:p>
    <w:sectPr w:rsidR="00522A01" w:rsidRPr="00522A01">
      <w:footerReference w:type="default" r:id="rId13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753D4" w14:textId="77777777" w:rsidR="00C535B5" w:rsidRDefault="00C535B5">
      <w:pPr>
        <w:spacing w:after="0" w:line="240" w:lineRule="auto"/>
      </w:pPr>
      <w:r>
        <w:separator/>
      </w:r>
    </w:p>
  </w:endnote>
  <w:endnote w:type="continuationSeparator" w:id="0">
    <w:p w14:paraId="2D173B6B" w14:textId="77777777" w:rsidR="00C535B5" w:rsidRDefault="00C5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B10CD" w14:textId="77777777" w:rsidR="00C323FD" w:rsidRDefault="00DD500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522A01">
          <w:rPr>
            <w:noProof/>
            <w:lang w:val="en-GB" w:bidi="en-GB"/>
          </w:rPr>
          <w:t>4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C87B8" w14:textId="77777777" w:rsidR="00C535B5" w:rsidRDefault="00C535B5">
      <w:pPr>
        <w:spacing w:after="0" w:line="240" w:lineRule="auto"/>
      </w:pPr>
      <w:r>
        <w:separator/>
      </w:r>
    </w:p>
  </w:footnote>
  <w:footnote w:type="continuationSeparator" w:id="0">
    <w:p w14:paraId="6F194009" w14:textId="77777777" w:rsidR="00C535B5" w:rsidRDefault="00C53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AF"/>
    <w:rsid w:val="001940D9"/>
    <w:rsid w:val="00522A01"/>
    <w:rsid w:val="00C323FD"/>
    <w:rsid w:val="00C32EAF"/>
    <w:rsid w:val="00C535B5"/>
    <w:rsid w:val="00D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1D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janurrahman/Library/Containers/com.microsoft.Word/Data/Library/Caches/2057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54"/>
    <w:rsid w:val="004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24633E130AAE4BB7E2DE7C1E7C3D87">
    <w:name w:val="3324633E130AAE4BB7E2DE7C1E7C3D87"/>
  </w:style>
  <w:style w:type="paragraph" w:customStyle="1" w:styleId="26A1EF16E307454EAC62B20881F76C9C">
    <w:name w:val="26A1EF16E307454EAC62B20881F76C9C"/>
  </w:style>
  <w:style w:type="paragraph" w:customStyle="1" w:styleId="8B6D289F6EE69B458868F0446968C7D4">
    <w:name w:val="8B6D289F6EE69B458868F0446968C7D4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705E09B3D79A164EAF6A1567C3ED4C03">
    <w:name w:val="705E09B3D79A164EAF6A1567C3ED4C03"/>
  </w:style>
  <w:style w:type="paragraph" w:customStyle="1" w:styleId="A2AB9A2B5D192647A5F1E2E3062760E3">
    <w:name w:val="A2AB9A2B5D192647A5F1E2E3062760E3"/>
  </w:style>
  <w:style w:type="paragraph" w:customStyle="1" w:styleId="16D897195DBD554BB2906D15FBBA456B">
    <w:name w:val="16D897195DBD554BB2906D15FBBA456B"/>
  </w:style>
  <w:style w:type="paragraph" w:customStyle="1" w:styleId="59701E4D787C3747844DC352D91836CF">
    <w:name w:val="59701E4D787C3747844DC352D91836CF"/>
  </w:style>
  <w:style w:type="paragraph" w:customStyle="1" w:styleId="93DAD2F3D5BBFE42A949576B99CA1A52">
    <w:name w:val="93DAD2F3D5BBFE42A949576B99CA1A52"/>
  </w:style>
  <w:style w:type="paragraph" w:customStyle="1" w:styleId="D6C5703BEA8C164C8007B118542A2824">
    <w:name w:val="D6C5703BEA8C164C8007B118542A2824"/>
  </w:style>
  <w:style w:type="paragraph" w:customStyle="1" w:styleId="A7C633BF2BD48C48A48A126171FBE2FA">
    <w:name w:val="A7C633BF2BD48C48A48A126171FBE2FA"/>
  </w:style>
  <w:style w:type="paragraph" w:customStyle="1" w:styleId="39CB32E1FFCBBB41BD6B328807AEA782">
    <w:name w:val="39CB32E1FFCBBB41BD6B328807AEA78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  <w:style w:type="paragraph" w:customStyle="1" w:styleId="37C64B6A3995F046AA6F447A6B0D091C">
    <w:name w:val="37C64B6A3995F046AA6F447A6B0D091C"/>
  </w:style>
  <w:style w:type="paragraph" w:customStyle="1" w:styleId="7EA5F4ABDDE91447936A244B5953CB61">
    <w:name w:val="7EA5F4ABDDE91447936A244B5953CB61"/>
  </w:style>
  <w:style w:type="paragraph" w:customStyle="1" w:styleId="57F36148F6BB734A98635FD5FD06173C">
    <w:name w:val="57F36148F6BB734A98635FD5FD06173C"/>
  </w:style>
  <w:style w:type="paragraph" w:customStyle="1" w:styleId="83A75137818511439952B38E71EE169C">
    <w:name w:val="83A75137818511439952B38E71EE169C"/>
  </w:style>
  <w:style w:type="paragraph" w:customStyle="1" w:styleId="291D58B780EC324284F2F29C3E96B95E">
    <w:name w:val="291D58B780EC324284F2F29C3E96B95E"/>
  </w:style>
  <w:style w:type="paragraph" w:customStyle="1" w:styleId="2646D31DDF5B504A9EC9113E8C9269A9">
    <w:name w:val="2646D31DDF5B504A9EC9113E8C9269A9"/>
  </w:style>
  <w:style w:type="paragraph" w:customStyle="1" w:styleId="25675BBACB8C3B44A44E74C4C41B47FB">
    <w:name w:val="25675BBACB8C3B44A44E74C4C41B47FB"/>
  </w:style>
  <w:style w:type="paragraph" w:customStyle="1" w:styleId="88097036ECC5CE4C9BE69F55AAB53287">
    <w:name w:val="88097036ECC5CE4C9BE69F55AAB53287"/>
  </w:style>
  <w:style w:type="paragraph" w:customStyle="1" w:styleId="2228AB99CEE05741A4A1415FA6208CB7">
    <w:name w:val="2228AB99CEE05741A4A1415FA6208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093C42F9-FCD3-5D4B-B7A6-9A31037A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10</TotalTime>
  <Pages>4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2019-12-31T18:22:00Z</dcterms:created>
  <dcterms:modified xsi:type="dcterms:W3CDTF">2019-12-31T18:32:00Z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